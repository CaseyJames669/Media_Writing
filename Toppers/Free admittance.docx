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DB" w:rsidRDefault="0017176F">
      <w:r>
        <w:rPr>
          <w:noProof/>
        </w:rPr>
        <w:drawing>
          <wp:anchor distT="0" distB="0" distL="114300" distR="114300" simplePos="0" relativeHeight="251725824" behindDoc="0" locked="0" layoutInCell="1" allowOverlap="1" wp14:anchorId="7B9AD7E0" wp14:editId="7E589D97">
            <wp:simplePos x="0" y="0"/>
            <wp:positionH relativeFrom="page">
              <wp:posOffset>4219575</wp:posOffset>
            </wp:positionH>
            <wp:positionV relativeFrom="page">
              <wp:posOffset>7035800</wp:posOffset>
            </wp:positionV>
            <wp:extent cx="2311400" cy="876300"/>
            <wp:effectExtent l="0" t="0" r="0" b="12700"/>
            <wp:wrapThrough wrapText="bothSides">
              <wp:wrapPolygon edited="0">
                <wp:start x="18989" y="0"/>
                <wp:lineTo x="0" y="3757"/>
                <wp:lineTo x="0" y="10017"/>
                <wp:lineTo x="1187" y="10017"/>
                <wp:lineTo x="237" y="19409"/>
                <wp:lineTo x="237" y="21287"/>
                <wp:lineTo x="1424" y="21287"/>
                <wp:lineTo x="19226" y="20661"/>
                <wp:lineTo x="18989" y="20035"/>
                <wp:lineTo x="19938" y="10017"/>
                <wp:lineTo x="21363" y="8139"/>
                <wp:lineTo x="21363" y="1252"/>
                <wp:lineTo x="20888" y="0"/>
                <wp:lineTo x="18989" y="0"/>
              </wp:wrapPolygon>
            </wp:wrapThrough>
            <wp:docPr id="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A040FE" wp14:editId="37EA36ED">
                <wp:simplePos x="0" y="0"/>
                <wp:positionH relativeFrom="page">
                  <wp:posOffset>2247900</wp:posOffset>
                </wp:positionH>
                <wp:positionV relativeFrom="page">
                  <wp:posOffset>9005570</wp:posOffset>
                </wp:positionV>
                <wp:extent cx="297815" cy="914400"/>
                <wp:effectExtent l="0" t="0" r="0" b="0"/>
                <wp:wrapThrough wrapText="bothSides">
                  <wp:wrapPolygon edited="0">
                    <wp:start x="1842" y="0"/>
                    <wp:lineTo x="1842" y="21000"/>
                    <wp:lineTo x="18422" y="21000"/>
                    <wp:lineTo x="18422" y="0"/>
                    <wp:lineTo x="1842" y="0"/>
                  </wp:wrapPolygon>
                </wp:wrapThrough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76F" w:rsidRDefault="0017176F" w:rsidP="0017176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6" o:spid="_x0000_s1026" type="#_x0000_t202" style="position:absolute;margin-left:177pt;margin-top:709.1pt;width:23.45pt;height:1in;z-index:2517268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" mv:complextextbox="1" filled="f" stroked="f">
                <v:textbox>
                  <w:txbxContent>
                    <w:p w:rsidR="0017176F" w:rsidRDefault="0017176F" w:rsidP="0017176F"/>
                  </w:txbxContent>
                </v:textbox>
                <w10:wrap type="through" anchorx="page" anchory="page"/>
              </v:shape>
            </w:pict>
          </mc:Fallback>
        </mc:AlternateContent>
      </w:r>
      <w:r w:rsidR="00925F5F">
        <w:rPr>
          <w:noProof/>
        </w:rPr>
        <mc:AlternateContent>
          <mc:Choice Requires="wpg">
            <w:drawing>
              <wp:anchor distT="0" distB="0" distL="114300" distR="114300" simplePos="1" relativeHeight="251727872" behindDoc="0" locked="0" layoutInCell="1" allowOverlap="1">
                <wp:simplePos x="1333500" y="7164070"/>
                <wp:positionH relativeFrom="page">
                  <wp:posOffset>1333500</wp:posOffset>
                </wp:positionH>
                <wp:positionV relativeFrom="page">
                  <wp:posOffset>7164070</wp:posOffset>
                </wp:positionV>
                <wp:extent cx="3968115" cy="1769110"/>
                <wp:effectExtent l="0" t="0" r="0" b="8890"/>
                <wp:wrapThrough wrapText="bothSides">
                  <wp:wrapPolygon edited="0">
                    <wp:start x="138" y="0"/>
                    <wp:lineTo x="138" y="21398"/>
                    <wp:lineTo x="21292" y="21398"/>
                    <wp:lineTo x="21292" y="0"/>
                    <wp:lineTo x="138" y="0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8115" cy="1769110"/>
                          <a:chOff x="0" y="0"/>
                          <a:chExt cx="3968115" cy="176911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0" y="0"/>
                            <a:ext cx="3968115" cy="176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622300" y="45720"/>
                            <a:ext cx="3254375" cy="87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2">
                          <w:txbxContent>
                            <w:p w:rsidR="0017176F" w:rsidRPr="0017176F" w:rsidRDefault="0017176F" w:rsidP="0017176F">
                              <w:pPr>
                                <w:jc w:val="center"/>
                                <w:rPr>
                                  <w:b/>
                                  <w:i/>
                                  <w:sz w:val="96"/>
                                  <w:szCs w:val="96"/>
                                </w:rPr>
                              </w:pPr>
                              <w:r w:rsidRPr="0017176F">
                                <w:rPr>
                                  <w:b/>
                                  <w:i/>
                                  <w:sz w:val="96"/>
                                  <w:szCs w:val="96"/>
                                </w:rPr>
                                <w:t>FREE</w:t>
                              </w:r>
                            </w:p>
                            <w:p w:rsidR="0017176F" w:rsidRPr="0017176F" w:rsidRDefault="0017176F" w:rsidP="0017176F">
                              <w:pPr>
                                <w:jc w:val="center"/>
                                <w:rPr>
                                  <w:b/>
                                  <w:i/>
                                  <w:sz w:val="96"/>
                                  <w:szCs w:val="96"/>
                                </w:rPr>
                              </w:pPr>
                              <w:r w:rsidRPr="0017176F">
                                <w:rPr>
                                  <w:b/>
                                  <w:i/>
                                  <w:sz w:val="96"/>
                                  <w:szCs w:val="96"/>
                                </w:rPr>
                                <w:t>ADMITTANCE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91440" y="916940"/>
                            <a:ext cx="3785235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2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7" style="position:absolute;margin-left:105pt;margin-top:564.1pt;width:312.45pt;height:139.3pt;z-index:251727872;mso-position-horizontal-relative:page;mso-position-vertical-relative:page" coordsize="3968115,17691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" mv:complextextbox="1">
                <v:shape id="Text Box 67" o:spid="_x0000_s1028" type="#_x0000_t202" style="position:absolute;width:3968115;height:17691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0St2wwAA&#10;ANsAAAAPAAAAZHJzL2Rvd25yZXYueG1sRI9Bi8IwFITvgv8hPMGbpu5BSzWKyq7swUWtHjw+mmdb&#10;bF5Kk7Xdf78RBI/DzHzDLFadqcSDGldaVjAZRyCIM6tLzhVczl+jGITzyBory6Tgjxyslv3eAhNt&#10;Wz7RI/W5CBB2CSoovK8TKV1WkEE3tjVx8G62MeiDbHKpG2wD3FTyI4qm0mDJYaHAmrYFZff01yig&#10;fWfOP/Hs0x82t110jY/tXudKDQfdeg7CU+ff4Vf7WyuYzuD5JfwAufw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0St2wwAAANsAAAAPAAAAAAAAAAAAAAAAAJcCAABkcnMvZG93&#10;bnJldi54bWxQSwUGAAAAAAQABAD1AAAAhwMAAAAA&#10;" mv:complextextbox="1" filled="f" stroked="f"/>
                <v:shape id="Text Box 20" o:spid="_x0000_s1029" type="#_x0000_t202" style="position:absolute;left:622300;top:45720;width:3254375;height:8724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WgKwAAA&#10;ANsAAAAPAAAAZHJzL2Rvd25yZXYueG1sRE9Ni8IwEL0L+x/CCN5sqgfRrlFkWWFBEGs97HG2Gdtg&#10;M6lNVuu/NwfB4+N9L9e9bcSNOm8cK5gkKQji0mnDlYJTsR3PQfiArLFxTAoe5GG9+hgsMdPuzjnd&#10;jqESMYR9hgrqENpMSl/WZNEnriWO3Nl1FkOEXSV1h/cYbhs5TdOZtGg4NtTY0ldN5eX4bxVsfjn/&#10;Ntf93yE/56YoFinvZhelRsN+8wkiUB/e4pf7RyuYxvXxS/wB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VWgKwAAAANsAAAAPAAAAAAAAAAAAAAAAAJcCAABkcnMvZG93bnJl&#10;di54bWxQSwUGAAAAAAQABAD1AAAAhAMAAAAA&#10;" filled="f" stroked="f">
                  <v:textbox style="mso-next-textbox:#Text Box 21" inset="0,0,0,0">
                    <w:txbxContent>
                      <w:p w:rsidR="0017176F" w:rsidRPr="0017176F" w:rsidRDefault="0017176F" w:rsidP="0017176F">
                        <w:pPr>
                          <w:jc w:val="center"/>
                          <w:rPr>
                            <w:b/>
                            <w:i/>
                            <w:sz w:val="96"/>
                            <w:szCs w:val="96"/>
                          </w:rPr>
                        </w:pPr>
                        <w:r w:rsidRPr="0017176F">
                          <w:rPr>
                            <w:b/>
                            <w:i/>
                            <w:sz w:val="96"/>
                            <w:szCs w:val="96"/>
                          </w:rPr>
                          <w:t>FREE</w:t>
                        </w:r>
                      </w:p>
                      <w:p w:rsidR="0017176F" w:rsidRPr="0017176F" w:rsidRDefault="0017176F" w:rsidP="0017176F">
                        <w:pPr>
                          <w:jc w:val="center"/>
                          <w:rPr>
                            <w:b/>
                            <w:i/>
                            <w:sz w:val="96"/>
                            <w:szCs w:val="96"/>
                          </w:rPr>
                        </w:pPr>
                        <w:r w:rsidRPr="0017176F">
                          <w:rPr>
                            <w:b/>
                            <w:i/>
                            <w:sz w:val="96"/>
                            <w:szCs w:val="96"/>
                          </w:rPr>
                          <w:t>ADMITTANCE</w:t>
                        </w:r>
                      </w:p>
                    </w:txbxContent>
                  </v:textbox>
                </v:shape>
                <v:shape id="Text Box 21" o:spid="_x0000_s1030" type="#_x0000_t202" style="position:absolute;left:91440;top:916940;width:3785235;height:807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Gc2RxQAA&#10;ANsAAAAPAAAAZHJzL2Rvd25yZXYueG1sRI9Ba8JAFITvhf6H5RW81U08SBvdSCgWCoI0xoPH1+xL&#10;sph9G7Orpv++Wyj0OMzMN8x6M9le3Gj0xrGCdJ6AIK6dNtwqOFbvzy8gfEDW2DsmBd/kYZM/Pqwx&#10;0+7OJd0OoRURwj5DBV0IQyalrzuy6OduII5e40aLIcqxlXrEe4TbXi6SZCktGo4LHQ701lF9Plyt&#10;guLE5dZc9l+fZVOaqnpNeLc8KzV7mooViEBT+A//tT+0gkUKv1/iD5D5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QZzZHFAAAA2wAAAA8AAAAAAAAAAAAAAAAAlwIAAGRycy9k&#10;b3ducmV2LnhtbFBLBQYAAAAABAAEAPUAAACJAwAAAAA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77FCBC" wp14:editId="2F27ADDC">
                <wp:simplePos x="0" y="0"/>
                <wp:positionH relativeFrom="page">
                  <wp:posOffset>749300</wp:posOffset>
                </wp:positionH>
                <wp:positionV relativeFrom="page">
                  <wp:posOffset>9133840</wp:posOffset>
                </wp:positionV>
                <wp:extent cx="6496050" cy="425450"/>
                <wp:effectExtent l="0" t="0" r="0" b="6350"/>
                <wp:wrapThrough wrapText="bothSides">
                  <wp:wrapPolygon edited="0">
                    <wp:start x="84" y="0"/>
                    <wp:lineTo x="84" y="20633"/>
                    <wp:lineTo x="21452" y="20633"/>
                    <wp:lineTo x="21452" y="0"/>
                    <wp:lineTo x="84" y="0"/>
                  </wp:wrapPolygon>
                </wp:wrapThrough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76F" w:rsidRPr="0017176F" w:rsidRDefault="0017176F" w:rsidP="0017176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7176F">
                              <w:rPr>
                                <w:b/>
                              </w:rPr>
                              <w:t>Toppers Car Club        P.O. Box 3171        Fargo, ND        http://www.topperscarclub.com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1" type="#_x0000_t202" style="position:absolute;margin-left:59pt;margin-top:719.2pt;width:511.5pt;height:33.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" mv:complextextbox="1" filled="f" stroked="f">
                <v:textbox>
                  <w:txbxContent>
                    <w:p w:rsidR="0017176F" w:rsidRPr="0017176F" w:rsidRDefault="0017176F" w:rsidP="0017176F">
                      <w:pPr>
                        <w:jc w:val="center"/>
                        <w:rPr>
                          <w:b/>
                        </w:rPr>
                      </w:pPr>
                      <w:r w:rsidRPr="0017176F">
                        <w:rPr>
                          <w:b/>
                        </w:rPr>
                        <w:t>Toppers Car Club        P.O. Box 3171        Fargo, ND        http://www.topperscarclub.com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DFCA76" wp14:editId="1366E550">
                <wp:simplePos x="0" y="0"/>
                <wp:positionH relativeFrom="page">
                  <wp:posOffset>749300</wp:posOffset>
                </wp:positionH>
                <wp:positionV relativeFrom="page">
                  <wp:posOffset>6733540</wp:posOffset>
                </wp:positionV>
                <wp:extent cx="1143000" cy="546100"/>
                <wp:effectExtent l="0" t="0" r="0" b="12700"/>
                <wp:wrapThrough wrapText="bothSides">
                  <wp:wrapPolygon edited="0">
                    <wp:start x="480" y="0"/>
                    <wp:lineTo x="480" y="21098"/>
                    <wp:lineTo x="20640" y="21098"/>
                    <wp:lineTo x="20640" y="0"/>
                    <wp:lineTo x="480" y="0"/>
                  </wp:wrapPolygon>
                </wp:wrapThrough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76F" w:rsidRPr="0017176F" w:rsidRDefault="0017176F" w:rsidP="0017176F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0003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32" type="#_x0000_t202" style="position:absolute;margin-left:59pt;margin-top:530.2pt;width:90pt;height:43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" mv:complextextbox="1" filled="f" stroked="f">
                <v:textbox>
                  <w:txbxContent>
                    <w:p w:rsidR="0017176F" w:rsidRPr="0017176F" w:rsidRDefault="0017176F" w:rsidP="0017176F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0003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6FF405" wp14:editId="0EF13006">
                <wp:simplePos x="0" y="0"/>
                <wp:positionH relativeFrom="page">
                  <wp:posOffset>609600</wp:posOffset>
                </wp:positionH>
                <wp:positionV relativeFrom="page">
                  <wp:posOffset>3562350</wp:posOffset>
                </wp:positionV>
                <wp:extent cx="1143000" cy="546100"/>
                <wp:effectExtent l="0" t="0" r="0" b="12700"/>
                <wp:wrapThrough wrapText="bothSides">
                  <wp:wrapPolygon edited="0">
                    <wp:start x="480" y="0"/>
                    <wp:lineTo x="480" y="21098"/>
                    <wp:lineTo x="20640" y="21098"/>
                    <wp:lineTo x="20640" y="0"/>
                    <wp:lineTo x="480" y="0"/>
                  </wp:wrapPolygon>
                </wp:wrapThrough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76F" w:rsidRPr="0017176F" w:rsidRDefault="0017176F" w:rsidP="0017176F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0002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3" type="#_x0000_t202" style="position:absolute;margin-left:48pt;margin-top:280.5pt;width:90pt;height:4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" mv:complextextbox="1" filled="f" stroked="f">
                <v:textbox>
                  <w:txbxContent>
                    <w:p w:rsidR="0017176F" w:rsidRPr="0017176F" w:rsidRDefault="0017176F" w:rsidP="0017176F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0002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CBFF3D" wp14:editId="0E0BB5AF">
                <wp:simplePos x="0" y="0"/>
                <wp:positionH relativeFrom="page">
                  <wp:posOffset>609600</wp:posOffset>
                </wp:positionH>
                <wp:positionV relativeFrom="page">
                  <wp:posOffset>5962650</wp:posOffset>
                </wp:positionV>
                <wp:extent cx="6496050" cy="425450"/>
                <wp:effectExtent l="0" t="0" r="0" b="6350"/>
                <wp:wrapThrough wrapText="bothSides">
                  <wp:wrapPolygon edited="0">
                    <wp:start x="84" y="0"/>
                    <wp:lineTo x="84" y="20633"/>
                    <wp:lineTo x="21452" y="20633"/>
                    <wp:lineTo x="21452" y="0"/>
                    <wp:lineTo x="84" y="0"/>
                  </wp:wrapPolygon>
                </wp:wrapThrough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76F" w:rsidRPr="0017176F" w:rsidRDefault="0017176F" w:rsidP="0017176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7176F">
                              <w:rPr>
                                <w:b/>
                              </w:rPr>
                              <w:t>Toppers Car Club        P.O. Box 3171        Fargo, ND        http://www.topperscarclub.com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4" type="#_x0000_t202" style="position:absolute;margin-left:48pt;margin-top:469.5pt;width:511.5pt;height:33.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" mv:complextextbox="1" filled="f" stroked="f">
                <v:textbox>
                  <w:txbxContent>
                    <w:p w:rsidR="0017176F" w:rsidRPr="0017176F" w:rsidRDefault="0017176F" w:rsidP="0017176F">
                      <w:pPr>
                        <w:jc w:val="center"/>
                        <w:rPr>
                          <w:b/>
                        </w:rPr>
                      </w:pPr>
                      <w:r w:rsidRPr="0017176F">
                        <w:rPr>
                          <w:b/>
                        </w:rPr>
                        <w:t>Toppers Car Club        P.O. Box 3171        Fargo, ND        http://www.topperscarclub.com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925F5F">
        <w:rPr>
          <w:noProof/>
        </w:rPr>
        <mc:AlternateContent>
          <mc:Choice Requires="wpg">
            <w:drawing>
              <wp:anchor distT="0" distB="0" distL="114300" distR="114300" simplePos="1" relativeHeight="251721728" behindDoc="0" locked="0" layoutInCell="1" allowOverlap="1">
                <wp:simplePos x="1193800" y="3992880"/>
                <wp:positionH relativeFrom="page">
                  <wp:posOffset>1193800</wp:posOffset>
                </wp:positionH>
                <wp:positionV relativeFrom="page">
                  <wp:posOffset>3992880</wp:posOffset>
                </wp:positionV>
                <wp:extent cx="3968115" cy="1769110"/>
                <wp:effectExtent l="0" t="0" r="0" b="8890"/>
                <wp:wrapThrough wrapText="bothSides">
                  <wp:wrapPolygon edited="0">
                    <wp:start x="138" y="0"/>
                    <wp:lineTo x="138" y="21398"/>
                    <wp:lineTo x="21292" y="21398"/>
                    <wp:lineTo x="21292" y="0"/>
                    <wp:lineTo x="138" y="0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8115" cy="1769110"/>
                          <a:chOff x="0" y="0"/>
                          <a:chExt cx="3968115" cy="176911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62" name="Text Box 62"/>
                        <wps:cNvSpPr txBox="1"/>
                        <wps:spPr>
                          <a:xfrm>
                            <a:off x="0" y="0"/>
                            <a:ext cx="3968115" cy="176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622300" y="45720"/>
                            <a:ext cx="3254375" cy="87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7">
                          <w:txbxContent>
                            <w:p w:rsidR="0017176F" w:rsidRPr="0017176F" w:rsidRDefault="0017176F" w:rsidP="0017176F">
                              <w:pPr>
                                <w:jc w:val="center"/>
                                <w:rPr>
                                  <w:b/>
                                  <w:i/>
                                  <w:sz w:val="96"/>
                                  <w:szCs w:val="96"/>
                                </w:rPr>
                              </w:pPr>
                              <w:r w:rsidRPr="0017176F">
                                <w:rPr>
                                  <w:b/>
                                  <w:i/>
                                  <w:sz w:val="96"/>
                                  <w:szCs w:val="96"/>
                                </w:rPr>
                                <w:t>FREE</w:t>
                              </w:r>
                            </w:p>
                            <w:p w:rsidR="0017176F" w:rsidRPr="0017176F" w:rsidRDefault="0017176F" w:rsidP="0017176F">
                              <w:pPr>
                                <w:jc w:val="center"/>
                                <w:rPr>
                                  <w:b/>
                                  <w:i/>
                                  <w:sz w:val="96"/>
                                  <w:szCs w:val="96"/>
                                </w:rPr>
                              </w:pPr>
                              <w:r w:rsidRPr="0017176F">
                                <w:rPr>
                                  <w:b/>
                                  <w:i/>
                                  <w:sz w:val="96"/>
                                  <w:szCs w:val="96"/>
                                </w:rPr>
                                <w:t>ADMITTANCE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91440" y="916940"/>
                            <a:ext cx="3785235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7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5" style="position:absolute;margin-left:94pt;margin-top:314.4pt;width:312.45pt;height:139.3pt;z-index:251721728;mso-position-horizontal-relative:page;mso-position-vertical-relative:page" coordsize="3968115,17691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" mv:complextextbox="1">
                <v:shape id="Text Box 62" o:spid="_x0000_s1036" type="#_x0000_t202" style="position:absolute;width:3968115;height:17691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pojuwwAA&#10;ANsAAAAPAAAAZHJzL2Rvd25yZXYueG1sRI9Bi8IwFITvC/6H8ARva6oHLdUoKioelN1VDx4fzbMt&#10;Ni+libb+eyMIexxm5htmOm9NKR5Uu8KygkE/AkGcWl1wpuB82nzHIJxH1lhaJgVPcjCfdb6mmGjb&#10;8B89jj4TAcIuQQW591UipUtzMuj6tiIO3tXWBn2QdSZ1jU2Am1IOo2gkDRYcFnKsaJVTejvejQLa&#10;t+Z0iMdr/7O8bqNL/NvsdaZUr9suJiA8tf4//GnvtILREN5fwg+Qs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pojuwwAAANsAAAAPAAAAAAAAAAAAAAAAAJcCAABkcnMvZG93&#10;bnJldi54bWxQSwUGAAAAAAQABAD1AAAAhwMAAAAA&#10;" mv:complextextbox="1" filled="f" stroked="f"/>
                <v:shape id="Text Box 17" o:spid="_x0000_s1037" type="#_x0000_t202" style="position:absolute;left:622300;top:45720;width:3254375;height:8724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DrDwQAA&#10;ANsAAAAPAAAAZHJzL2Rvd25yZXYueG1sRE9Ni8IwEL0v+B/CCHtbUz24u9UoIgrCgljrwePYjG2w&#10;mdQmav33G2Fhb/N4nzOdd7YWd2q9caxgOEhAEBdOGy4VHPL1xxcIH5A11o5JwZM8zGe9tymm2j04&#10;o/s+lCKGsE9RQRVCk0rpi4os+oFriCN3dq3FEGFbSt3iI4bbWo6SZCwtGo4NFTa0rKi47G9WweLI&#10;2cpct6ddds5Mnn8n/DO+KPXe7xYTEIG68C/+c290nP8Jr1/iAXL2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A6w8EAAADbAAAADwAAAAAAAAAAAAAAAACXAgAAZHJzL2Rvd25y&#10;ZXYueG1sUEsFBgAAAAAEAAQA9QAAAIUDAAAAAA==&#10;" filled="f" stroked="f">
                  <v:textbox style="mso-next-textbox:#Text Box 18" inset="0,0,0,0">
                    <w:txbxContent>
                      <w:p w:rsidR="0017176F" w:rsidRPr="0017176F" w:rsidRDefault="0017176F" w:rsidP="0017176F">
                        <w:pPr>
                          <w:jc w:val="center"/>
                          <w:rPr>
                            <w:b/>
                            <w:i/>
                            <w:sz w:val="96"/>
                            <w:szCs w:val="96"/>
                          </w:rPr>
                        </w:pPr>
                        <w:r w:rsidRPr="0017176F">
                          <w:rPr>
                            <w:b/>
                            <w:i/>
                            <w:sz w:val="96"/>
                            <w:szCs w:val="96"/>
                          </w:rPr>
                          <w:t>FREE</w:t>
                        </w:r>
                      </w:p>
                      <w:p w:rsidR="0017176F" w:rsidRPr="0017176F" w:rsidRDefault="0017176F" w:rsidP="0017176F">
                        <w:pPr>
                          <w:jc w:val="center"/>
                          <w:rPr>
                            <w:b/>
                            <w:i/>
                            <w:sz w:val="96"/>
                            <w:szCs w:val="96"/>
                          </w:rPr>
                        </w:pPr>
                        <w:r w:rsidRPr="0017176F">
                          <w:rPr>
                            <w:b/>
                            <w:i/>
                            <w:sz w:val="96"/>
                            <w:szCs w:val="96"/>
                          </w:rPr>
                          <w:t>ADMITTANCE</w:t>
                        </w:r>
                      </w:p>
                    </w:txbxContent>
                  </v:textbox>
                </v:shape>
                <v:shape id="Text Box 18" o:spid="_x0000_s1038" type="#_x0000_t202" style="position:absolute;left:91440;top:916940;width:3785235;height:807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T66x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BlV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0+uscQAAADbAAAADwAAAAAAAAAAAAAAAACXAgAAZHJzL2Rv&#10;d25yZXYueG1sUEsFBgAAAAAEAAQA9QAAAIgDAAAAAA==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75D8A3" wp14:editId="0B04D17D">
                <wp:simplePos x="0" y="0"/>
                <wp:positionH relativeFrom="page">
                  <wp:posOffset>2108200</wp:posOffset>
                </wp:positionH>
                <wp:positionV relativeFrom="page">
                  <wp:posOffset>5834380</wp:posOffset>
                </wp:positionV>
                <wp:extent cx="297815" cy="914400"/>
                <wp:effectExtent l="0" t="0" r="0" b="0"/>
                <wp:wrapThrough wrapText="bothSides">
                  <wp:wrapPolygon edited="0">
                    <wp:start x="1842" y="0"/>
                    <wp:lineTo x="1842" y="21000"/>
                    <wp:lineTo x="18422" y="21000"/>
                    <wp:lineTo x="18422" y="0"/>
                    <wp:lineTo x="1842" y="0"/>
                  </wp:wrapPolygon>
                </wp:wrapThrough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76F" w:rsidRDefault="0017176F" w:rsidP="0017176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39" type="#_x0000_t202" style="position:absolute;margin-left:166pt;margin-top:459.4pt;width:23.45pt;height:1in;z-index:25172070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" mv:complextextbox="1" filled="f" stroked="f">
                <v:textbox>
                  <w:txbxContent>
                    <w:p w:rsidR="0017176F" w:rsidRDefault="0017176F" w:rsidP="0017176F"/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52E56E05" wp14:editId="46BA85D7">
            <wp:simplePos x="0" y="0"/>
            <wp:positionH relativeFrom="page">
              <wp:posOffset>4079875</wp:posOffset>
            </wp:positionH>
            <wp:positionV relativeFrom="page">
              <wp:posOffset>3864610</wp:posOffset>
            </wp:positionV>
            <wp:extent cx="2311400" cy="876300"/>
            <wp:effectExtent l="0" t="0" r="0" b="12700"/>
            <wp:wrapThrough wrapText="bothSides">
              <wp:wrapPolygon edited="0">
                <wp:start x="18989" y="0"/>
                <wp:lineTo x="0" y="3757"/>
                <wp:lineTo x="0" y="10017"/>
                <wp:lineTo x="1187" y="10017"/>
                <wp:lineTo x="237" y="19409"/>
                <wp:lineTo x="237" y="21287"/>
                <wp:lineTo x="1424" y="21287"/>
                <wp:lineTo x="19226" y="20661"/>
                <wp:lineTo x="18989" y="20035"/>
                <wp:lineTo x="19938" y="10017"/>
                <wp:lineTo x="21363" y="8139"/>
                <wp:lineTo x="21363" y="1252"/>
                <wp:lineTo x="20888" y="0"/>
                <wp:lineTo x="18989" y="0"/>
              </wp:wrapPolygon>
            </wp:wrapThrough>
            <wp:docPr id="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1444C290" wp14:editId="2CE8BA39">
            <wp:simplePos x="0" y="0"/>
            <wp:positionH relativeFrom="page">
              <wp:posOffset>4079875</wp:posOffset>
            </wp:positionH>
            <wp:positionV relativeFrom="page">
              <wp:posOffset>886460</wp:posOffset>
            </wp:positionV>
            <wp:extent cx="2311400" cy="876300"/>
            <wp:effectExtent l="0" t="0" r="0" b="12700"/>
            <wp:wrapThrough wrapText="bothSides">
              <wp:wrapPolygon edited="0">
                <wp:start x="18989" y="0"/>
                <wp:lineTo x="0" y="3757"/>
                <wp:lineTo x="0" y="10017"/>
                <wp:lineTo x="1187" y="10017"/>
                <wp:lineTo x="237" y="19409"/>
                <wp:lineTo x="237" y="21287"/>
                <wp:lineTo x="1424" y="21287"/>
                <wp:lineTo x="19226" y="20661"/>
                <wp:lineTo x="18989" y="20035"/>
                <wp:lineTo x="19938" y="10017"/>
                <wp:lineTo x="21363" y="8139"/>
                <wp:lineTo x="21363" y="1252"/>
                <wp:lineTo x="20888" y="0"/>
                <wp:lineTo x="18989" y="0"/>
              </wp:wrapPolygon>
            </wp:wrapThrough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F5F">
        <w:rPr>
          <w:noProof/>
        </w:rPr>
        <mc:AlternateContent>
          <mc:Choice Requires="wpg">
            <w:drawing>
              <wp:anchor distT="0" distB="0" distL="114300" distR="114300" simplePos="1" relativeHeight="251715584" behindDoc="0" locked="0" layoutInCell="1" allowOverlap="1">
                <wp:simplePos x="1193800" y="1014730"/>
                <wp:positionH relativeFrom="page">
                  <wp:posOffset>1193800</wp:posOffset>
                </wp:positionH>
                <wp:positionV relativeFrom="page">
                  <wp:posOffset>1014730</wp:posOffset>
                </wp:positionV>
                <wp:extent cx="3968115" cy="1769110"/>
                <wp:effectExtent l="0" t="0" r="0" b="8890"/>
                <wp:wrapThrough wrapText="bothSides">
                  <wp:wrapPolygon edited="0">
                    <wp:start x="138" y="0"/>
                    <wp:lineTo x="138" y="21398"/>
                    <wp:lineTo x="21292" y="21398"/>
                    <wp:lineTo x="21292" y="0"/>
                    <wp:lineTo x="138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8115" cy="1769110"/>
                          <a:chOff x="0" y="0"/>
                          <a:chExt cx="3968115" cy="176911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57" name="Text Box 57"/>
                        <wps:cNvSpPr txBox="1"/>
                        <wps:spPr>
                          <a:xfrm>
                            <a:off x="0" y="0"/>
                            <a:ext cx="3968115" cy="176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22300" y="45720"/>
                            <a:ext cx="3254375" cy="872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9">
                          <w:txbxContent>
                            <w:p w:rsidR="00E8363D" w:rsidRPr="0017176F" w:rsidRDefault="00E8363D" w:rsidP="00E8363D">
                              <w:pPr>
                                <w:jc w:val="center"/>
                                <w:rPr>
                                  <w:b/>
                                  <w:i/>
                                  <w:sz w:val="96"/>
                                  <w:szCs w:val="96"/>
                                </w:rPr>
                              </w:pPr>
                              <w:r w:rsidRPr="0017176F">
                                <w:rPr>
                                  <w:b/>
                                  <w:i/>
                                  <w:sz w:val="96"/>
                                  <w:szCs w:val="96"/>
                                </w:rPr>
                                <w:t>FREE</w:t>
                              </w:r>
                            </w:p>
                            <w:p w:rsidR="00E8363D" w:rsidRPr="0017176F" w:rsidRDefault="00E8363D" w:rsidP="00E8363D">
                              <w:pPr>
                                <w:jc w:val="center"/>
                                <w:rPr>
                                  <w:b/>
                                  <w:i/>
                                  <w:sz w:val="96"/>
                                  <w:szCs w:val="96"/>
                                </w:rPr>
                              </w:pPr>
                              <w:r w:rsidRPr="0017176F">
                                <w:rPr>
                                  <w:b/>
                                  <w:i/>
                                  <w:sz w:val="96"/>
                                  <w:szCs w:val="96"/>
                                </w:rPr>
                                <w:t>ADMITTANCE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1440" y="916940"/>
                            <a:ext cx="3785235" cy="807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9" seq="1"/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40" style="position:absolute;margin-left:94pt;margin-top:79.9pt;width:312.45pt;height:139.3pt;z-index:251715584;mso-position-horizontal-relative:page;mso-position-vertical-relative:page" coordsize="3968115,17691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" mv:complextextbox="1">
                <v:shape id="Text Box 57" o:spid="_x0000_s1041" type="#_x0000_t202" style="position:absolute;width:3968115;height:17691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veHLxQAA&#10;ANsAAAAPAAAAZHJzL2Rvd25yZXYueG1sRI9Ba8JAFITvgv9heUJvZmOhNUTXUEsrPVjaxh48PrLP&#10;JDT7NmTXJP57tyB4HGbmG2adjaYRPXWutqxgEcUgiAuray4V/B7e5wkI55E1NpZJwYUcZJvpZI2p&#10;tgP/UJ/7UgQIuxQVVN63qZSuqMigi2xLHLyT7Qz6ILtS6g6HADeNfIzjZ2mw5rBQYUuvFRV/+dko&#10;oP1oDp/J8s1/bU+7+Jh8D3tdKvUwG19WIDyN/h6+tT+0gqcl/H8JP0Bur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O94cvFAAAA2wAAAA8AAAAAAAAAAAAAAAAAlwIAAGRycy9k&#10;b3ducmV2LnhtbFBLBQYAAAAABAAEAPUAAACJAwAAAAA=&#10;" mv:complextextbox="1" filled="f" stroked="f"/>
                <v:shape id="Text Box 5" o:spid="_x0000_s1042" type="#_x0000_t202" style="position:absolute;left:622300;top:45720;width:3254375;height:8724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w8vwwAA&#10;ANoAAAAPAAAAZHJzL2Rvd25yZXYueG1sRI9Ba8JAFITvBf/D8gRvdWNB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Zw8vwwAAANoAAAAPAAAAAAAAAAAAAAAAAJcCAABkcnMvZG93&#10;bnJldi54bWxQSwUGAAAAAAQABAD1AAAAhwMAAAAA&#10;" filled="f" stroked="f">
                  <v:textbox style="mso-next-textbox:#Text Box 6" inset="0,0,0,0">
                    <w:txbxContent>
                      <w:p w:rsidR="00E8363D" w:rsidRPr="0017176F" w:rsidRDefault="00E8363D" w:rsidP="00E8363D">
                        <w:pPr>
                          <w:jc w:val="center"/>
                          <w:rPr>
                            <w:b/>
                            <w:i/>
                            <w:sz w:val="96"/>
                            <w:szCs w:val="96"/>
                          </w:rPr>
                        </w:pPr>
                        <w:r w:rsidRPr="0017176F">
                          <w:rPr>
                            <w:b/>
                            <w:i/>
                            <w:sz w:val="96"/>
                            <w:szCs w:val="96"/>
                          </w:rPr>
                          <w:t>FREE</w:t>
                        </w:r>
                      </w:p>
                      <w:p w:rsidR="00E8363D" w:rsidRPr="0017176F" w:rsidRDefault="00E8363D" w:rsidP="00E8363D">
                        <w:pPr>
                          <w:jc w:val="center"/>
                          <w:rPr>
                            <w:b/>
                            <w:i/>
                            <w:sz w:val="96"/>
                            <w:szCs w:val="96"/>
                          </w:rPr>
                        </w:pPr>
                        <w:r w:rsidRPr="0017176F">
                          <w:rPr>
                            <w:b/>
                            <w:i/>
                            <w:sz w:val="96"/>
                            <w:szCs w:val="96"/>
                          </w:rPr>
                          <w:t>ADMITTANCE</w:t>
                        </w:r>
                      </w:p>
                    </w:txbxContent>
                  </v:textbox>
                </v:shape>
                <v:shape id="Text Box 6" o:spid="_x0000_s1043" type="#_x0000_t202" style="position:absolute;left:91440;top:916940;width:3785235;height:8077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ZFYwwAA&#10;ANoAAAAPAAAAZHJzL2Rvd25yZXYueG1sRI9Ba8JAFITvgv9heYXedFMPoY2uIkVBEEpjPHh8zT6T&#10;xezbmF2T9N93C4Ueh5n5hlltRtuInjpvHCt4mScgiEunDVcKzsV+9grCB2SNjWNS8E0eNuvpZIWZ&#10;dgPn1J9CJSKEfYYK6hDaTEpf1mTRz11LHL2r6yyGKLtK6g6HCLeNXCRJKi0ajgs1tvReU3k7PayC&#10;7YXznbl/fH3m19wUxVvCx/Sm1PPTuF2CCDSG//Bf+6AVpPB7Jd4Auf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tZFYwwAAANoAAAAPAAAAAAAAAAAAAAAAAJcCAABkcnMvZG93&#10;bnJldi54bWxQSwUGAAAAAAQABAD1AAAAhwMAAAAA&#10;" filled="f" stroked="f">
                  <v:textbox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813010" wp14:editId="611DD26B">
                <wp:simplePos x="0" y="0"/>
                <wp:positionH relativeFrom="page">
                  <wp:posOffset>609600</wp:posOffset>
                </wp:positionH>
                <wp:positionV relativeFrom="page">
                  <wp:posOffset>584200</wp:posOffset>
                </wp:positionV>
                <wp:extent cx="1143000" cy="546100"/>
                <wp:effectExtent l="0" t="0" r="0" b="12700"/>
                <wp:wrapThrough wrapText="bothSides">
                  <wp:wrapPolygon edited="0">
                    <wp:start x="480" y="0"/>
                    <wp:lineTo x="480" y="21098"/>
                    <wp:lineTo x="20640" y="21098"/>
                    <wp:lineTo x="20640" y="0"/>
                    <wp:lineTo x="480" y="0"/>
                  </wp:wrapPolygon>
                </wp:wrapThrough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76F" w:rsidRPr="0017176F" w:rsidRDefault="0017176F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17176F">
                              <w:rPr>
                                <w:color w:val="FF0000"/>
                                <w:sz w:val="36"/>
                                <w:szCs w:val="36"/>
                              </w:rPr>
                              <w:t>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44" type="#_x0000_t202" style="position:absolute;margin-left:48pt;margin-top:46pt;width:90pt;height:43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" mv:complextextbox="1" filled="f" stroked="f">
                <v:textbox>
                  <w:txbxContent>
                    <w:p w:rsidR="0017176F" w:rsidRPr="0017176F" w:rsidRDefault="0017176F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17176F">
                        <w:rPr>
                          <w:color w:val="FF0000"/>
                          <w:sz w:val="36"/>
                          <w:szCs w:val="36"/>
                        </w:rPr>
                        <w:t>0001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1E2F68" wp14:editId="310D8F22">
                <wp:simplePos x="0" y="0"/>
                <wp:positionH relativeFrom="page">
                  <wp:posOffset>609600</wp:posOffset>
                </wp:positionH>
                <wp:positionV relativeFrom="page">
                  <wp:posOffset>2984500</wp:posOffset>
                </wp:positionV>
                <wp:extent cx="6496050" cy="425450"/>
                <wp:effectExtent l="0" t="0" r="0" b="6350"/>
                <wp:wrapThrough wrapText="bothSides">
                  <wp:wrapPolygon edited="0">
                    <wp:start x="84" y="0"/>
                    <wp:lineTo x="84" y="20633"/>
                    <wp:lineTo x="21452" y="20633"/>
                    <wp:lineTo x="21452" y="0"/>
                    <wp:lineTo x="84" y="0"/>
                  </wp:wrapPolygon>
                </wp:wrapThrough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76F" w:rsidRPr="0017176F" w:rsidRDefault="0017176F" w:rsidP="0017176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7176F">
                              <w:rPr>
                                <w:b/>
                              </w:rPr>
                              <w:t>Toppers Car Club        P.O. Box 3171        Fargo, ND        http://www.topperscarclub.com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45" type="#_x0000_t202" style="position:absolute;margin-left:48pt;margin-top:235pt;width:511.5pt;height:33.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" mv:complextextbox="1" filled="f" stroked="f">
                <v:textbox>
                  <w:txbxContent>
                    <w:p w:rsidR="0017176F" w:rsidRPr="0017176F" w:rsidRDefault="0017176F" w:rsidP="0017176F">
                      <w:pPr>
                        <w:jc w:val="center"/>
                        <w:rPr>
                          <w:b/>
                        </w:rPr>
                      </w:pPr>
                      <w:r w:rsidRPr="0017176F">
                        <w:rPr>
                          <w:b/>
                        </w:rPr>
                        <w:t>Toppers Car Club        P.O. Box 3171        Fargo, ND        http://www.topperscarclub.com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E8363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038E9D5" wp14:editId="526F9274">
                <wp:simplePos x="0" y="0"/>
                <wp:positionH relativeFrom="page">
                  <wp:posOffset>2108200</wp:posOffset>
                </wp:positionH>
                <wp:positionV relativeFrom="page">
                  <wp:posOffset>2856230</wp:posOffset>
                </wp:positionV>
                <wp:extent cx="297815" cy="914400"/>
                <wp:effectExtent l="0" t="0" r="0" b="0"/>
                <wp:wrapThrough wrapText="bothSides">
                  <wp:wrapPolygon edited="0">
                    <wp:start x="600" y="0"/>
                    <wp:lineTo x="600" y="21000"/>
                    <wp:lineTo x="20400" y="21000"/>
                    <wp:lineTo x="20400" y="0"/>
                    <wp:lineTo x="600" y="0"/>
                  </wp:wrapPolygon>
                </wp:wrapThrough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63D" w:rsidRDefault="00E8363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46" type="#_x0000_t202" style="position:absolute;margin-left:166pt;margin-top:224.9pt;width:23.45pt;height:1in;z-index:2517135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" mv:complextextbox="1" filled="f" stroked="f">
                <v:textbox>
                  <w:txbxContent>
                    <w:p w:rsidR="00E8363D" w:rsidRDefault="00E8363D"/>
                  </w:txbxContent>
                </v:textbox>
                <w10:wrap type="through" anchorx="page" anchory="page"/>
              </v:shape>
            </w:pict>
          </mc:Fallback>
        </mc:AlternateContent>
      </w:r>
      <w:bookmarkStart w:id="0" w:name="_GoBack"/>
      <w:bookmarkEnd w:id="0"/>
    </w:p>
    <w:sectPr w:rsidR="001D54DB" w:rsidSect="00EB3EEC">
      <w:headerReference w:type="default" r:id="rId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F5F" w:rsidRDefault="00925F5F">
      <w:pPr>
        <w:spacing w:after="0"/>
      </w:pPr>
      <w:r>
        <w:separator/>
      </w:r>
    </w:p>
  </w:endnote>
  <w:endnote w:type="continuationSeparator" w:id="0">
    <w:p w:rsidR="00925F5F" w:rsidRDefault="00925F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メイリオ"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F5F" w:rsidRDefault="00925F5F">
      <w:pPr>
        <w:spacing w:after="0"/>
      </w:pPr>
      <w:r>
        <w:separator/>
      </w:r>
    </w:p>
  </w:footnote>
  <w:footnote w:type="continuationSeparator" w:id="0">
    <w:p w:rsidR="00925F5F" w:rsidRDefault="00925F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63D" w:rsidRDefault="00E8363D">
    <w:pPr>
      <w:pStyle w:val="Header"/>
    </w:pPr>
    <w:bookmarkStart w:id="1" w:name="_MacBuGuideStaticData_5510H"/>
    <w:bookmarkStart w:id="2" w:name="_MacBuGuideStaticData_10320H"/>
    <w:bookmarkStart w:id="3" w:name="_MacBuGuideStaticData_720V"/>
    <w:bookmarkStart w:id="4" w:name="_MacBuGuideStaticData_11520V"/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B2636B5" wp14:editId="2E50230A">
              <wp:simplePos x="0" y="0"/>
              <wp:positionH relativeFrom="page">
                <wp:posOffset>457200</wp:posOffset>
              </wp:positionH>
              <wp:positionV relativeFrom="page">
                <wp:posOffset>6473825</wp:posOffset>
              </wp:positionV>
              <wp:extent cx="6864350" cy="2025650"/>
              <wp:effectExtent l="0" t="0" r="19050" b="9525"/>
              <wp:wrapTight wrapText="bothSides">
                <wp:wrapPolygon edited="0">
                  <wp:start x="10037" y="0"/>
                  <wp:lineTo x="9168" y="102"/>
                  <wp:lineTo x="6890" y="1219"/>
                  <wp:lineTo x="6770" y="1625"/>
                  <wp:lineTo x="6440" y="1923"/>
                  <wp:lineTo x="5391" y="3040"/>
                  <wp:lineTo x="4164" y="4970"/>
                  <wp:lineTo x="3355" y="6487"/>
                  <wp:lineTo x="2606" y="8112"/>
                  <wp:lineTo x="1946" y="9737"/>
                  <wp:lineTo x="777" y="12980"/>
                  <wp:lineTo x="-30" y="15614"/>
                  <wp:lineTo x="0" y="15716"/>
                  <wp:lineTo x="7279" y="16224"/>
                  <wp:lineTo x="6800" y="16325"/>
                  <wp:lineTo x="4524" y="17646"/>
                  <wp:lineTo x="4374" y="17849"/>
                  <wp:lineTo x="3834" y="18255"/>
                  <wp:lineTo x="2516" y="19264"/>
                  <wp:lineTo x="60" y="21498"/>
                  <wp:lineTo x="21570" y="21498"/>
                  <wp:lineTo x="19172" y="19264"/>
                  <wp:lineTo x="17466" y="17849"/>
                  <wp:lineTo x="17346" y="17544"/>
                  <wp:lineTo x="15308" y="16325"/>
                  <wp:lineTo x="14828" y="16224"/>
                  <wp:lineTo x="14559" y="15817"/>
                  <wp:lineTo x="11563" y="15513"/>
                  <wp:lineTo x="450" y="14504"/>
                  <wp:lineTo x="2066" y="9737"/>
                  <wp:lineTo x="21630" y="8417"/>
                  <wp:lineTo x="21540" y="8112"/>
                  <wp:lineTo x="19652" y="5579"/>
                  <wp:lineTo x="17676" y="3040"/>
                  <wp:lineTo x="16537" y="2031"/>
                  <wp:lineTo x="15997" y="1625"/>
                  <wp:lineTo x="15847" y="1117"/>
                  <wp:lineTo x="12912" y="102"/>
                  <wp:lineTo x="11743" y="0"/>
                  <wp:lineTo x="10037" y="0"/>
                </wp:wrapPolygon>
              </wp:wrapTight>
              <wp:docPr id="13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4350" cy="2025650"/>
                        <a:chOff x="710" y="580"/>
                        <a:chExt cx="10810" cy="3190"/>
                      </a:xfrm>
                    </wpg:grpSpPr>
                    <wps:wsp>
                      <wps:cNvPr id="14" name="AutoShape 22"/>
                      <wps:cNvSpPr>
                        <a:spLocks/>
                      </wps:cNvSpPr>
                      <wps:spPr bwMode="auto">
                        <a:xfrm>
                          <a:off x="720" y="2890"/>
                          <a:ext cx="10800" cy="880"/>
                        </a:xfrm>
                        <a:custGeom>
                          <a:avLst/>
                          <a:gdLst>
                            <a:gd name="T0" fmla="*/ 0 w 10800"/>
                            <a:gd name="T1" fmla="*/ 880 h 880"/>
                            <a:gd name="T2" fmla="*/ 5400 w 10800"/>
                            <a:gd name="T3" fmla="*/ 0 h 880"/>
                            <a:gd name="T4" fmla="*/ 10800 w 10800"/>
                            <a:gd name="T5" fmla="*/ 880 h 8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800" h="880">
                              <a:moveTo>
                                <a:pt x="0" y="880"/>
                              </a:moveTo>
                              <a:cubicBezTo>
                                <a:pt x="900" y="733"/>
                                <a:pt x="2580" y="0"/>
                                <a:pt x="5400" y="0"/>
                              </a:cubicBezTo>
                              <a:cubicBezTo>
                                <a:pt x="8220" y="0"/>
                                <a:pt x="8820" y="413"/>
                                <a:pt x="10800" y="88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5" name="AutoShape 23"/>
                      <wps:cNvSpPr>
                        <a:spLocks/>
                      </wps:cNvSpPr>
                      <wps:spPr bwMode="auto">
                        <a:xfrm>
                          <a:off x="710" y="580"/>
                          <a:ext cx="10810" cy="2310"/>
                        </a:xfrm>
                        <a:custGeom>
                          <a:avLst/>
                          <a:gdLst>
                            <a:gd name="T0" fmla="*/ 0 w 10810"/>
                            <a:gd name="T1" fmla="*/ 2310 h 2310"/>
                            <a:gd name="T2" fmla="*/ 5410 w 10810"/>
                            <a:gd name="T3" fmla="*/ 5 h 2310"/>
                            <a:gd name="T4" fmla="*/ 10810 w 10810"/>
                            <a:gd name="T5" fmla="*/ 1228 h 2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810" h="2310">
                              <a:moveTo>
                                <a:pt x="0" y="2310"/>
                              </a:moveTo>
                              <a:cubicBezTo>
                                <a:pt x="1230" y="1130"/>
                                <a:pt x="2770" y="0"/>
                                <a:pt x="5410" y="5"/>
                              </a:cubicBezTo>
                              <a:cubicBezTo>
                                <a:pt x="8050" y="10"/>
                                <a:pt x="9011" y="526"/>
                                <a:pt x="10810" y="1228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1" o:spid="_x0000_s1026" style="position:absolute;margin-left:36pt;margin-top:509.75pt;width:540.5pt;height:159.5pt;z-index:251665408;mso-position-horizontal-relative:page;mso-position-vertical-relative:page" coordorigin="710,580" coordsize="10810,31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">
              <v:shape id="AutoShape 22" o:spid="_x0000_s1027" style="position:absolute;left:720;top:2890;width:10800;height:880;visibility:visible;mso-wrap-style:square;v-text-anchor:top" coordsize="10800,8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brhBwAAA&#10;ANsAAAAPAAAAZHJzL2Rvd25yZXYueG1sRE9Na8JAEL0X+h+WKfRWN0qxmrqKCIoXD0bB65Adk9Ds&#10;bMyOuv77bkHobR7vc2aL6Fp1oz40ng0MBxko4tLbhisDx8P6YwIqCLLF1jMZeFCAxfz1ZYa59Xfe&#10;062QSqUQDjkaqEW6XOtQ1uQwDHxHnLiz7x1Kgn2lbY/3FO5aPcqysXbYcGqosaNVTeVPcXUGZDfe&#10;XWRaxhEOT5t4KuRw/LLGvL/F5TcooSj/4qd7a9P8T/j7JR2g57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brhBwAAAANsAAAAPAAAAAAAAAAAAAAAAAJcCAABkcnMvZG93bnJl&#10;di54bWxQSwUGAAAAAAQABAD1AAAAhAMAAAAA&#10;" path="m0,880c900,733,2580,,5400,,8220,,8820,413,10800,880e" filled="f" strokecolor="white [3212]" strokeweight="1pt">
                <v:path arrowok="t" o:connecttype="custom" o:connectlocs="0,880;5400,0;10800,880" o:connectangles="0,0,0"/>
                <v:textbox inset=",7.2pt,,7.2pt"/>
              </v:shape>
              <v:shape id="AutoShape 23" o:spid="_x0000_s1028" style="position:absolute;left:710;top:580;width:10810;height:2310;visibility:visible;mso-wrap-style:square;v-text-anchor:top" coordsize="10810,23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C+OMwgAA&#10;ANsAAAAPAAAAZHJzL2Rvd25yZXYueG1sRE9Na8JAEL0X/A/LCL3VjYVKiW6CCkI9eNAWi7chOybR&#10;7GzIjjH++26h0Ns83ucs8sE1qqcu1J4NTCcJKOLC25pLA1+fm5d3UEGQLTaeycCDAuTZ6GmBqfV3&#10;3lN/kFLFEA4pGqhE2lTrUFTkMEx8Sxy5s+8cSoRdqW2H9xjuGv2aJDPtsObYUGFL64qK6+HmDLhi&#10;um+PZb/cnm5HmV1W4rbfO2Oex8NyDkpokH/xn/vDxvlv8PtLPEB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UL44zCAAAA2wAAAA8AAAAAAAAAAAAAAAAAlwIAAGRycy9kb3du&#10;cmV2LnhtbFBLBQYAAAAABAAEAPUAAACGAwAAAAA=&#10;" path="m0,2310c1230,1130,2770,,5410,5,8050,10,9011,526,10810,1228e" filled="f" strokecolor="white [3212]" strokeweight="1pt">
                <v:path arrowok="t" o:connecttype="custom" o:connectlocs="0,2310;5410,5;10810,1228" o:connectangles="0,0,0"/>
                <v:textbox inset=",7.2pt,,7.2pt"/>
              </v:shape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40D9DD0" wp14:editId="6C149AEB">
              <wp:simplePos x="0" y="0"/>
              <wp:positionH relativeFrom="page">
                <wp:posOffset>457200</wp:posOffset>
              </wp:positionH>
              <wp:positionV relativeFrom="page">
                <wp:posOffset>3410585</wp:posOffset>
              </wp:positionV>
              <wp:extent cx="6864350" cy="2025650"/>
              <wp:effectExtent l="0" t="0" r="19050" b="12065"/>
              <wp:wrapTight wrapText="bothSides">
                <wp:wrapPolygon edited="0">
                  <wp:start x="10037" y="0"/>
                  <wp:lineTo x="9168" y="102"/>
                  <wp:lineTo x="6890" y="1219"/>
                  <wp:lineTo x="6770" y="1625"/>
                  <wp:lineTo x="6440" y="1923"/>
                  <wp:lineTo x="5391" y="3040"/>
                  <wp:lineTo x="4164" y="4970"/>
                  <wp:lineTo x="3355" y="6487"/>
                  <wp:lineTo x="2606" y="8112"/>
                  <wp:lineTo x="1946" y="9737"/>
                  <wp:lineTo x="777" y="12980"/>
                  <wp:lineTo x="-30" y="15614"/>
                  <wp:lineTo x="0" y="15716"/>
                  <wp:lineTo x="7279" y="16224"/>
                  <wp:lineTo x="6800" y="16325"/>
                  <wp:lineTo x="4524" y="17646"/>
                  <wp:lineTo x="4374" y="17849"/>
                  <wp:lineTo x="3834" y="18255"/>
                  <wp:lineTo x="2516" y="19264"/>
                  <wp:lineTo x="60" y="21498"/>
                  <wp:lineTo x="21570" y="21498"/>
                  <wp:lineTo x="19172" y="19264"/>
                  <wp:lineTo x="17466" y="17849"/>
                  <wp:lineTo x="17346" y="17544"/>
                  <wp:lineTo x="15308" y="16325"/>
                  <wp:lineTo x="14828" y="16224"/>
                  <wp:lineTo x="14559" y="15817"/>
                  <wp:lineTo x="11563" y="15513"/>
                  <wp:lineTo x="450" y="14504"/>
                  <wp:lineTo x="2066" y="9737"/>
                  <wp:lineTo x="21630" y="8417"/>
                  <wp:lineTo x="21540" y="8112"/>
                  <wp:lineTo x="19652" y="5579"/>
                  <wp:lineTo x="17676" y="3040"/>
                  <wp:lineTo x="16537" y="2031"/>
                  <wp:lineTo x="15997" y="1625"/>
                  <wp:lineTo x="15847" y="1117"/>
                  <wp:lineTo x="12912" y="102"/>
                  <wp:lineTo x="11743" y="0"/>
                  <wp:lineTo x="10037" y="0"/>
                </wp:wrapPolygon>
              </wp:wrapTight>
              <wp:docPr id="10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4350" cy="2025650"/>
                        <a:chOff x="710" y="580"/>
                        <a:chExt cx="10810" cy="3190"/>
                      </a:xfrm>
                    </wpg:grpSpPr>
                    <wps:wsp>
                      <wps:cNvPr id="11" name="AutoShape 19"/>
                      <wps:cNvSpPr>
                        <a:spLocks/>
                      </wps:cNvSpPr>
                      <wps:spPr bwMode="auto">
                        <a:xfrm>
                          <a:off x="720" y="2890"/>
                          <a:ext cx="10800" cy="880"/>
                        </a:xfrm>
                        <a:custGeom>
                          <a:avLst/>
                          <a:gdLst>
                            <a:gd name="T0" fmla="*/ 0 w 10800"/>
                            <a:gd name="T1" fmla="*/ 880 h 880"/>
                            <a:gd name="T2" fmla="*/ 5400 w 10800"/>
                            <a:gd name="T3" fmla="*/ 0 h 880"/>
                            <a:gd name="T4" fmla="*/ 10800 w 10800"/>
                            <a:gd name="T5" fmla="*/ 880 h 8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800" h="880">
                              <a:moveTo>
                                <a:pt x="0" y="880"/>
                              </a:moveTo>
                              <a:cubicBezTo>
                                <a:pt x="900" y="733"/>
                                <a:pt x="2580" y="0"/>
                                <a:pt x="5400" y="0"/>
                              </a:cubicBezTo>
                              <a:cubicBezTo>
                                <a:pt x="8220" y="0"/>
                                <a:pt x="8820" y="413"/>
                                <a:pt x="10800" y="88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2" name="AutoShape 20"/>
                      <wps:cNvSpPr>
                        <a:spLocks/>
                      </wps:cNvSpPr>
                      <wps:spPr bwMode="auto">
                        <a:xfrm>
                          <a:off x="710" y="580"/>
                          <a:ext cx="10810" cy="2310"/>
                        </a:xfrm>
                        <a:custGeom>
                          <a:avLst/>
                          <a:gdLst>
                            <a:gd name="T0" fmla="*/ 0 w 10810"/>
                            <a:gd name="T1" fmla="*/ 2310 h 2310"/>
                            <a:gd name="T2" fmla="*/ 5410 w 10810"/>
                            <a:gd name="T3" fmla="*/ 5 h 2310"/>
                            <a:gd name="T4" fmla="*/ 10810 w 10810"/>
                            <a:gd name="T5" fmla="*/ 1228 h 2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810" h="2310">
                              <a:moveTo>
                                <a:pt x="0" y="2310"/>
                              </a:moveTo>
                              <a:cubicBezTo>
                                <a:pt x="1230" y="1130"/>
                                <a:pt x="2770" y="0"/>
                                <a:pt x="5410" y="5"/>
                              </a:cubicBezTo>
                              <a:cubicBezTo>
                                <a:pt x="8050" y="10"/>
                                <a:pt x="9011" y="526"/>
                                <a:pt x="10810" y="1228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8" o:spid="_x0000_s1026" style="position:absolute;margin-left:36pt;margin-top:268.55pt;width:540.5pt;height:159.5pt;z-index:251667456;mso-position-horizontal-relative:page;mso-position-vertical-relative:page" coordorigin="710,580" coordsize="10810,31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">
              <v:shape id="AutoShape 19" o:spid="_x0000_s1027" style="position:absolute;left:720;top:2890;width:10800;height:880;visibility:visible;mso-wrap-style:square;v-text-anchor:top" coordsize="10800,8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RvZwAAA&#10;ANsAAAAPAAAAZHJzL2Rvd25yZXYueG1sRE9Na8JAEL0L/odlCr3pJh5sja5SBEsvHoyC1yE7TUKz&#10;szE71fXfu0Kht3m8z1ltouvUlYbQejaQTzNQxJW3LdcGTsfd5B1UEGSLnWcycKcAm/V4tMLC+hsf&#10;6FpKrVIIhwINNCJ9oXWoGnIYpr4nTty3HxxKgkOt7YC3FO46PcuyuXbYcmposKdtQ9VP+esMyH6+&#10;v8iiijPMz5/xXMrx9GaNeX2JH0tQQlH+xX/uL5vm5/D8JR2g1w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GRvZwAAAANsAAAAPAAAAAAAAAAAAAAAAAJcCAABkcnMvZG93bnJl&#10;di54bWxQSwUGAAAAAAQABAD1AAAAhAMAAAAA&#10;" path="m0,880c900,733,2580,,5400,,8220,,8820,413,10800,880e" filled="f" strokecolor="white [3212]" strokeweight="1pt">
                <v:path arrowok="t" o:connecttype="custom" o:connectlocs="0,880;5400,0;10800,880" o:connectangles="0,0,0"/>
                <v:textbox inset=",7.2pt,,7.2pt"/>
              </v:shape>
              <v:shape id="AutoShape 20" o:spid="_x0000_s1028" style="position:absolute;left:710;top:580;width:10810;height:2310;visibility:visible;mso-wrap-style:square;v-text-anchor:top" coordsize="10810,23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4nv4wgAA&#10;ANsAAAAPAAAAZHJzL2Rvd25yZXYueG1sRE9Na8JAEL0X/A/LCL01Gz2EkmYVFQQ99KAtlt6G7DRJ&#10;m50N2TGJ/94tFHqbx/ucYj25Vg3Uh8azgUWSgiIuvW24MvD+tn96BhUE2WLrmQzcKMB6NXsoMLd+&#10;5BMNZ6lUDOGQo4FapMu1DmVNDkPiO+LIffneoUTYV9r2OMZw1+plmmbaYcOxocaOdjWVP+erM+DK&#10;xam7VMPm+Hm9SPa9FXf8eDXmcT5tXkAJTfIv/nMfbJy/hN9f4gF6d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rie/jCAAAA2wAAAA8AAAAAAAAAAAAAAAAAlwIAAGRycy9kb3du&#10;cmV2LnhtbFBLBQYAAAAABAAEAPUAAACGAwAAAAA=&#10;" path="m0,2310c1230,1130,2770,,5410,5,8050,10,9011,526,10810,1228e" filled="f" strokecolor="white [3212]" strokeweight="1pt">
                <v:path arrowok="t" o:connecttype="custom" o:connectlocs="0,2310;5410,5;10810,1228" o:connectangles="0,0,0"/>
                <v:textbox inset=",7.2pt,,7.2pt"/>
              </v:shape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96C0928" wp14:editId="2222C920">
              <wp:simplePos x="0" y="0"/>
              <wp:positionH relativeFrom="page">
                <wp:posOffset>457200</wp:posOffset>
              </wp:positionH>
              <wp:positionV relativeFrom="page">
                <wp:posOffset>368300</wp:posOffset>
              </wp:positionV>
              <wp:extent cx="6864350" cy="2025650"/>
              <wp:effectExtent l="0" t="0" r="19050" b="19050"/>
              <wp:wrapTight wrapText="bothSides">
                <wp:wrapPolygon edited="0">
                  <wp:start x="10037" y="0"/>
                  <wp:lineTo x="9168" y="102"/>
                  <wp:lineTo x="6890" y="1219"/>
                  <wp:lineTo x="6770" y="1625"/>
                  <wp:lineTo x="6440" y="1923"/>
                  <wp:lineTo x="5391" y="3040"/>
                  <wp:lineTo x="4164" y="4970"/>
                  <wp:lineTo x="3355" y="6487"/>
                  <wp:lineTo x="2606" y="8112"/>
                  <wp:lineTo x="1946" y="9737"/>
                  <wp:lineTo x="777" y="12980"/>
                  <wp:lineTo x="-30" y="15614"/>
                  <wp:lineTo x="0" y="15716"/>
                  <wp:lineTo x="7279" y="16224"/>
                  <wp:lineTo x="6800" y="16325"/>
                  <wp:lineTo x="4524" y="17646"/>
                  <wp:lineTo x="4374" y="17849"/>
                  <wp:lineTo x="3834" y="18255"/>
                  <wp:lineTo x="2516" y="19264"/>
                  <wp:lineTo x="60" y="21498"/>
                  <wp:lineTo x="21570" y="21498"/>
                  <wp:lineTo x="19172" y="19264"/>
                  <wp:lineTo x="17466" y="17849"/>
                  <wp:lineTo x="17346" y="17544"/>
                  <wp:lineTo x="15308" y="16325"/>
                  <wp:lineTo x="14828" y="16224"/>
                  <wp:lineTo x="14559" y="15817"/>
                  <wp:lineTo x="11563" y="15513"/>
                  <wp:lineTo x="450" y="14504"/>
                  <wp:lineTo x="2066" y="9737"/>
                  <wp:lineTo x="21630" y="8417"/>
                  <wp:lineTo x="21540" y="8112"/>
                  <wp:lineTo x="19652" y="5579"/>
                  <wp:lineTo x="17676" y="3040"/>
                  <wp:lineTo x="16537" y="2031"/>
                  <wp:lineTo x="15997" y="1625"/>
                  <wp:lineTo x="15847" y="1117"/>
                  <wp:lineTo x="12912" y="102"/>
                  <wp:lineTo x="11743" y="0"/>
                  <wp:lineTo x="10037" y="0"/>
                </wp:wrapPolygon>
              </wp:wrapTight>
              <wp:docPr id="7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4350" cy="2025650"/>
                        <a:chOff x="710" y="580"/>
                        <a:chExt cx="10810" cy="3190"/>
                      </a:xfrm>
                    </wpg:grpSpPr>
                    <wps:wsp>
                      <wps:cNvPr id="8" name="AutoShape 14"/>
                      <wps:cNvSpPr>
                        <a:spLocks/>
                      </wps:cNvSpPr>
                      <wps:spPr bwMode="auto">
                        <a:xfrm>
                          <a:off x="720" y="2890"/>
                          <a:ext cx="10800" cy="880"/>
                        </a:xfrm>
                        <a:custGeom>
                          <a:avLst/>
                          <a:gdLst>
                            <a:gd name="T0" fmla="*/ 0 w 10800"/>
                            <a:gd name="T1" fmla="*/ 880 h 880"/>
                            <a:gd name="T2" fmla="*/ 5400 w 10800"/>
                            <a:gd name="T3" fmla="*/ 0 h 880"/>
                            <a:gd name="T4" fmla="*/ 10800 w 10800"/>
                            <a:gd name="T5" fmla="*/ 880 h 8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800" h="880">
                              <a:moveTo>
                                <a:pt x="0" y="880"/>
                              </a:moveTo>
                              <a:cubicBezTo>
                                <a:pt x="900" y="733"/>
                                <a:pt x="2580" y="0"/>
                                <a:pt x="5400" y="0"/>
                              </a:cubicBezTo>
                              <a:cubicBezTo>
                                <a:pt x="8220" y="0"/>
                                <a:pt x="8820" y="413"/>
                                <a:pt x="10800" y="88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9" name="AutoShape 15"/>
                      <wps:cNvSpPr>
                        <a:spLocks/>
                      </wps:cNvSpPr>
                      <wps:spPr bwMode="auto">
                        <a:xfrm>
                          <a:off x="710" y="580"/>
                          <a:ext cx="10810" cy="2310"/>
                        </a:xfrm>
                        <a:custGeom>
                          <a:avLst/>
                          <a:gdLst>
                            <a:gd name="T0" fmla="*/ 0 w 10810"/>
                            <a:gd name="T1" fmla="*/ 2310 h 2310"/>
                            <a:gd name="T2" fmla="*/ 5410 w 10810"/>
                            <a:gd name="T3" fmla="*/ 5 h 2310"/>
                            <a:gd name="T4" fmla="*/ 10810 w 10810"/>
                            <a:gd name="T5" fmla="*/ 1228 h 23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0810" h="2310">
                              <a:moveTo>
                                <a:pt x="0" y="2310"/>
                              </a:moveTo>
                              <a:cubicBezTo>
                                <a:pt x="1230" y="1130"/>
                                <a:pt x="2770" y="0"/>
                                <a:pt x="5410" y="5"/>
                              </a:cubicBezTo>
                              <a:cubicBezTo>
                                <a:pt x="8050" y="10"/>
                                <a:pt x="9011" y="526"/>
                                <a:pt x="10810" y="1228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6" style="position:absolute;margin-left:36pt;margin-top:29pt;width:540.5pt;height:159.5pt;z-index:251669504;mso-position-horizontal-relative:page;mso-position-vertical-relative:page" coordorigin="710,580" coordsize="10810,31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">
              <v:shape id="AutoShape 14" o:spid="_x0000_s1027" style="position:absolute;left:720;top:2890;width:10800;height:880;visibility:visible;mso-wrap-style:square;v-text-anchor:top" coordsize="10800,8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kAiivgAA&#10;ANoAAAAPAAAAZHJzL2Rvd25yZXYueG1sRE9Li8IwEL4L+x/CLOxNUz34qEYRwWUvHqyC16EZ22Iz&#10;qc2o2X+/OSx4/Pjeq010rXpSHxrPBsajDBRx6W3DlYHzaT+cgwqCbLH1TAZ+KcBm/TFYYW79i4/0&#10;LKRSKYRDjgZqkS7XOpQ1OQwj3xEn7up7h5JgX2nb4yuFu1ZPsmyqHTacGmrsaFdTeSsezoAcpoe7&#10;LMo4wfHlO14KOZ1n1pivz7hdghKK8hb/u3+sgbQ1XUk3QK/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7pAIor4AAADaAAAADwAAAAAAAAAAAAAAAACXAgAAZHJzL2Rvd25yZXYu&#10;eG1sUEsFBgAAAAAEAAQA9QAAAIIDAAAAAA==&#10;" path="m0,880c900,733,2580,,5400,,8220,,8820,413,10800,880e" filled="f" strokecolor="white [3212]" strokeweight="1pt">
                <v:path arrowok="t" o:connecttype="custom" o:connectlocs="0,880;5400,0;10800,880" o:connectangles="0,0,0"/>
                <v:textbox inset=",7.2pt,,7.2pt"/>
              </v:shape>
              <v:shape id="AutoShape 15" o:spid="_x0000_s1028" style="position:absolute;left:710;top:580;width:10810;height:2310;visibility:visible;mso-wrap-style:square;v-text-anchor:top" coordsize="10810,23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jkB0wwAA&#10;ANoAAAAPAAAAZHJzL2Rvd25yZXYueG1sRI9Ba8JAFITvBf/D8oTe6sYepI1uggpCPfSgLRZvj+wz&#10;iWbfhuwzxn/vFgo9DjPzDbPIB9eonrpQezYwnSSgiAtvay4NfH9tXt5ABUG22HgmA3cKkGejpwWm&#10;1t94R/1eShUhHFI0UIm0qdahqMhhmPiWOHon3zmUKLtS2w5vEe4a/ZokM+2w5rhQYUvriorL/uoM&#10;uGK6aw9lv9werweZnVfitj+fxjyPh+UclNAg/+G/9oc18A6/V+IN0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jkB0wwAAANoAAAAPAAAAAAAAAAAAAAAAAJcCAABkcnMvZG93&#10;bnJldi54bWxQSwUGAAAAAAQABAD1AAAAhwMAAAAA&#10;" path="m0,2310c1230,1130,2770,,5410,5,8050,10,9011,526,10810,1228e" filled="f" strokecolor="white [3212]" strokeweight="1pt">
                <v:path arrowok="t" o:connecttype="custom" o:connectlocs="0,2310;5410,5;10810,1228" o:connectangles="0,0,0"/>
                <v:textbox inset=",7.2pt,,7.2pt"/>
              </v:shape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A82025" wp14:editId="435921A5">
              <wp:simplePos x="0" y="0"/>
              <wp:positionH relativeFrom="page">
                <wp:posOffset>457200</wp:posOffset>
              </wp:positionH>
              <wp:positionV relativeFrom="page">
                <wp:posOffset>6565265</wp:posOffset>
              </wp:positionV>
              <wp:extent cx="6858000" cy="3041650"/>
              <wp:effectExtent l="0" t="0" r="0" b="0"/>
              <wp:wrapTight wrapText="bothSides">
                <wp:wrapPolygon edited="0">
                  <wp:start x="-30" y="-68"/>
                  <wp:lineTo x="-30" y="21532"/>
                  <wp:lineTo x="21630" y="21532"/>
                  <wp:lineTo x="21630" y="-68"/>
                  <wp:lineTo x="-30" y="-68"/>
                </wp:wrapPolygon>
              </wp:wrapTight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165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bg1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36pt;margin-top:516.95pt;width:540pt;height:239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" fillcolor="#e1f3fa [3214]" stroked="f" strokecolor="#4a7ebb" strokeweight="1.5pt">
              <v:fill color2="white [3212]" focus="100%" type="gradien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CE5F265" wp14:editId="6B13668F">
              <wp:simplePos x="0" y="0"/>
              <wp:positionH relativeFrom="page">
                <wp:posOffset>457200</wp:posOffset>
              </wp:positionH>
              <wp:positionV relativeFrom="page">
                <wp:posOffset>3511550</wp:posOffset>
              </wp:positionV>
              <wp:extent cx="6858000" cy="3041650"/>
              <wp:effectExtent l="0" t="6350" r="0" b="0"/>
              <wp:wrapTight wrapText="bothSides">
                <wp:wrapPolygon edited="0">
                  <wp:start x="-30" y="-68"/>
                  <wp:lineTo x="-30" y="21532"/>
                  <wp:lineTo x="21630" y="21532"/>
                  <wp:lineTo x="21630" y="-68"/>
                  <wp:lineTo x="-30" y="-68"/>
                </wp:wrapPolygon>
              </wp:wrapTight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165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bg1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36pt;margin-top:276.5pt;width:540pt;height:239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" fillcolor="#e1f3fa [3214]" stroked="f" strokecolor="#4a7ebb" strokeweight="1.5pt">
              <v:fill color2="white [3212]" focus="100%" type="gradient"/>
              <v:textbox inset=",7.2pt,,7.2pt"/>
              <w10:wrap type="tight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910D6B" wp14:editId="12F07748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3041650"/>
              <wp:effectExtent l="0" t="0" r="0" b="6350"/>
              <wp:wrapTight wrapText="bothSides">
                <wp:wrapPolygon edited="0">
                  <wp:start x="-30" y="-68"/>
                  <wp:lineTo x="-30" y="21532"/>
                  <wp:lineTo x="21630" y="21532"/>
                  <wp:lineTo x="21630" y="-68"/>
                  <wp:lineTo x="-30" y="-68"/>
                </wp:wrapPolygon>
              </wp:wrapTight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165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bg2">
                              <a:lumMod val="100000"/>
                              <a:lumOff val="0"/>
                            </a:schemeClr>
                          </a:gs>
                          <a:gs pos="100000">
                            <a:schemeClr val="bg1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6pt;margin-top:36pt;width:540pt;height:239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" fillcolor="#e1f3fa [3214]" stroked="f" strokecolor="#4a7ebb" strokeweight="1.5pt">
              <v:fill color2="white [3212]" focus="100%" type="gradient"/>
              <v:textbox inset=",7.2pt,,7.2pt"/>
              <w10:wrap type="tight" anchorx="page" anchory="page"/>
            </v:rect>
          </w:pict>
        </mc:Fallback>
      </mc:AlternateContent>
    </w:r>
  </w:p>
  <w:bookmarkEnd w:id="1"/>
  <w:bookmarkEnd w:id="2"/>
  <w:bookmarkEnd w:id="3"/>
  <w:bookmarkEnd w:id="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82E23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revisionView w:markup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E8363D"/>
    <w:rsid w:val="00071CFD"/>
    <w:rsid w:val="00080BE5"/>
    <w:rsid w:val="00081AD3"/>
    <w:rsid w:val="00115A1A"/>
    <w:rsid w:val="00150DEF"/>
    <w:rsid w:val="00151A12"/>
    <w:rsid w:val="0017176F"/>
    <w:rsid w:val="001B315A"/>
    <w:rsid w:val="001D54DB"/>
    <w:rsid w:val="001E3450"/>
    <w:rsid w:val="0024493E"/>
    <w:rsid w:val="00277FFA"/>
    <w:rsid w:val="002B5BE1"/>
    <w:rsid w:val="002F15DE"/>
    <w:rsid w:val="00321148"/>
    <w:rsid w:val="00340E11"/>
    <w:rsid w:val="00362140"/>
    <w:rsid w:val="003D7C56"/>
    <w:rsid w:val="004F0C2C"/>
    <w:rsid w:val="00576581"/>
    <w:rsid w:val="005D1420"/>
    <w:rsid w:val="006B657A"/>
    <w:rsid w:val="008F0AD5"/>
    <w:rsid w:val="00925F5F"/>
    <w:rsid w:val="00B14559"/>
    <w:rsid w:val="00B55445"/>
    <w:rsid w:val="00C930FB"/>
    <w:rsid w:val="00D43D01"/>
    <w:rsid w:val="00D8059F"/>
    <w:rsid w:val="00E8363D"/>
    <w:rsid w:val="00EB3EEC"/>
    <w:rsid w:val="00EC5C69"/>
    <w:rsid w:val="00ED41A6"/>
    <w:rsid w:val="00F96F72"/>
    <w:rsid w:val="00FE70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976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76F"/>
  </w:style>
  <w:style w:type="paragraph" w:styleId="Heading1">
    <w:name w:val="heading 1"/>
    <w:basedOn w:val="Normal"/>
    <w:next w:val="Normal"/>
    <w:link w:val="Heading1Char"/>
    <w:uiPriority w:val="9"/>
    <w:qFormat/>
    <w:rsid w:val="002F15DE"/>
    <w:pPr>
      <w:spacing w:after="0"/>
      <w:outlineLvl w:val="0"/>
    </w:pPr>
    <w:rPr>
      <w:rFonts w:eastAsiaTheme="majorEastAsia" w:cstheme="majorBidi"/>
      <w:bCs/>
      <w:caps/>
      <w:color w:val="7F7F7F" w:themeColor="text1" w:themeTint="80"/>
      <w:sz w:val="20"/>
      <w:szCs w:val="32"/>
    </w:rPr>
  </w:style>
  <w:style w:type="paragraph" w:styleId="Heading2">
    <w:name w:val="heading 2"/>
    <w:basedOn w:val="Normal"/>
    <w:next w:val="Contact"/>
    <w:link w:val="Heading2Char"/>
    <w:uiPriority w:val="9"/>
    <w:unhideWhenUsed/>
    <w:qFormat/>
    <w:rsid w:val="00362140"/>
    <w:pPr>
      <w:spacing w:after="20"/>
      <w:outlineLvl w:val="1"/>
    </w:pPr>
    <w:rPr>
      <w:rFonts w:eastAsiaTheme="majorEastAsia" w:cstheme="majorBidi"/>
      <w:bCs/>
      <w:caps/>
      <w:color w:val="5DB1E3" w:themeColor="accent1"/>
      <w:sz w:val="16"/>
      <w:szCs w:val="26"/>
    </w:rPr>
  </w:style>
  <w:style w:type="paragraph" w:styleId="Heading3">
    <w:name w:val="heading 3"/>
    <w:basedOn w:val="Normal"/>
    <w:next w:val="Normal"/>
    <w:link w:val="Heading3Char"/>
    <w:rsid w:val="00362140"/>
    <w:pPr>
      <w:keepNext/>
      <w:keepLines/>
      <w:spacing w:after="0"/>
      <w:outlineLvl w:val="2"/>
    </w:pPr>
    <w:rPr>
      <w:rFonts w:asciiTheme="majorHAnsi" w:eastAsiaTheme="majorEastAsia" w:hAnsiTheme="majorHAnsi" w:cstheme="majorBidi"/>
      <w:bCs/>
      <w:caps/>
      <w:color w:val="5DB1E3" w:themeColor="accent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3D0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3D01"/>
  </w:style>
  <w:style w:type="paragraph" w:styleId="Footer">
    <w:name w:val="footer"/>
    <w:basedOn w:val="Normal"/>
    <w:link w:val="FooterChar"/>
    <w:uiPriority w:val="99"/>
    <w:semiHidden/>
    <w:unhideWhenUsed/>
    <w:rsid w:val="00D43D0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3D01"/>
  </w:style>
  <w:style w:type="character" w:customStyle="1" w:styleId="Heading1Char">
    <w:name w:val="Heading 1 Char"/>
    <w:basedOn w:val="DefaultParagraphFont"/>
    <w:link w:val="Heading1"/>
    <w:uiPriority w:val="9"/>
    <w:rsid w:val="002F15DE"/>
    <w:rPr>
      <w:rFonts w:eastAsiaTheme="majorEastAsia" w:cstheme="majorBidi"/>
      <w:bCs/>
      <w:caps/>
      <w:color w:val="7F7F7F" w:themeColor="text1" w:themeTint="80"/>
      <w:sz w:val="20"/>
      <w:szCs w:val="32"/>
    </w:rPr>
  </w:style>
  <w:style w:type="paragraph" w:styleId="Title">
    <w:name w:val="Title"/>
    <w:basedOn w:val="Normal"/>
    <w:link w:val="TitleChar"/>
    <w:uiPriority w:val="10"/>
    <w:qFormat/>
    <w:rsid w:val="003D7C56"/>
    <w:pPr>
      <w:spacing w:after="0"/>
    </w:pPr>
    <w:rPr>
      <w:rFonts w:asciiTheme="majorHAnsi" w:eastAsiaTheme="majorEastAsia" w:hAnsiTheme="majorHAnsi" w:cstheme="majorBidi"/>
      <w:color w:val="5DB1E3" w:themeColor="accent1"/>
      <w:sz w:val="8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C56"/>
    <w:rPr>
      <w:rFonts w:asciiTheme="majorHAnsi" w:eastAsiaTheme="majorEastAsia" w:hAnsiTheme="majorHAnsi" w:cstheme="majorBidi"/>
      <w:color w:val="5DB1E3" w:themeColor="accent1"/>
      <w:sz w:val="88"/>
      <w:szCs w:val="52"/>
    </w:rPr>
  </w:style>
  <w:style w:type="paragraph" w:styleId="Subtitle">
    <w:name w:val="Subtitle"/>
    <w:basedOn w:val="Normal"/>
    <w:link w:val="SubtitleChar"/>
    <w:uiPriority w:val="11"/>
    <w:qFormat/>
    <w:rsid w:val="003D7C56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5DB1E3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rsid w:val="003D7C56"/>
    <w:rPr>
      <w:rFonts w:asciiTheme="majorHAnsi" w:eastAsiaTheme="majorEastAsia" w:hAnsiTheme="majorHAnsi" w:cstheme="majorBidi"/>
      <w:iCs/>
      <w:color w:val="5DB1E3" w:themeColor="accent1"/>
      <w:sz w:val="56"/>
    </w:rPr>
  </w:style>
  <w:style w:type="character" w:customStyle="1" w:styleId="Heading3Char">
    <w:name w:val="Heading 3 Char"/>
    <w:basedOn w:val="DefaultParagraphFont"/>
    <w:link w:val="Heading3"/>
    <w:rsid w:val="00362140"/>
    <w:rPr>
      <w:rFonts w:asciiTheme="majorHAnsi" w:eastAsiaTheme="majorEastAsia" w:hAnsiTheme="majorHAnsi" w:cstheme="majorBidi"/>
      <w:bCs/>
      <w:caps/>
      <w:color w:val="5DB1E3" w:themeColor="accent1"/>
      <w:sz w:val="16"/>
    </w:rPr>
  </w:style>
  <w:style w:type="paragraph" w:customStyle="1" w:styleId="Contact">
    <w:name w:val="Contact"/>
    <w:basedOn w:val="Normal"/>
    <w:qFormat/>
    <w:rsid w:val="00362140"/>
    <w:pPr>
      <w:spacing w:after="0"/>
    </w:pPr>
    <w:rPr>
      <w:caps/>
      <w:color w:val="7F7F7F" w:themeColor="text1" w:themeTint="80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62140"/>
    <w:rPr>
      <w:rFonts w:eastAsiaTheme="majorEastAsia" w:cstheme="majorBidi"/>
      <w:bCs/>
      <w:caps/>
      <w:color w:val="5DB1E3" w:themeColor="accent1"/>
      <w:sz w:val="16"/>
      <w:szCs w:val="26"/>
    </w:rPr>
  </w:style>
  <w:style w:type="character" w:styleId="Emphasis">
    <w:name w:val="Emphasis"/>
    <w:basedOn w:val="DefaultParagraphFont"/>
    <w:uiPriority w:val="20"/>
    <w:qFormat/>
    <w:rsid w:val="00E8363D"/>
    <w:rPr>
      <w:i/>
      <w:iCs/>
    </w:rPr>
  </w:style>
  <w:style w:type="paragraph" w:styleId="HTMLAddress">
    <w:name w:val="HTML Address"/>
    <w:basedOn w:val="Normal"/>
    <w:link w:val="HTMLAddressChar"/>
    <w:uiPriority w:val="99"/>
    <w:unhideWhenUsed/>
    <w:rsid w:val="0017176F"/>
    <w:pPr>
      <w:spacing w:after="0"/>
    </w:pPr>
    <w:rPr>
      <w:rFonts w:ascii="Times" w:eastAsiaTheme="minorEastAsia" w:hAnsi="Times"/>
      <w:i/>
      <w:iCs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uiPriority w:val="99"/>
    <w:rsid w:val="0017176F"/>
    <w:rPr>
      <w:rFonts w:ascii="Times" w:eastAsiaTheme="minorEastAsia" w:hAnsi="Times"/>
      <w:i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76F"/>
  </w:style>
  <w:style w:type="paragraph" w:styleId="Heading1">
    <w:name w:val="heading 1"/>
    <w:basedOn w:val="Normal"/>
    <w:next w:val="Normal"/>
    <w:link w:val="Heading1Char"/>
    <w:uiPriority w:val="9"/>
    <w:qFormat/>
    <w:rsid w:val="002F15DE"/>
    <w:pPr>
      <w:spacing w:after="0"/>
      <w:outlineLvl w:val="0"/>
    </w:pPr>
    <w:rPr>
      <w:rFonts w:eastAsiaTheme="majorEastAsia" w:cstheme="majorBidi"/>
      <w:bCs/>
      <w:caps/>
      <w:color w:val="7F7F7F" w:themeColor="text1" w:themeTint="80"/>
      <w:sz w:val="20"/>
      <w:szCs w:val="32"/>
    </w:rPr>
  </w:style>
  <w:style w:type="paragraph" w:styleId="Heading2">
    <w:name w:val="heading 2"/>
    <w:basedOn w:val="Normal"/>
    <w:next w:val="Contact"/>
    <w:link w:val="Heading2Char"/>
    <w:uiPriority w:val="9"/>
    <w:unhideWhenUsed/>
    <w:qFormat/>
    <w:rsid w:val="00362140"/>
    <w:pPr>
      <w:spacing w:after="20"/>
      <w:outlineLvl w:val="1"/>
    </w:pPr>
    <w:rPr>
      <w:rFonts w:eastAsiaTheme="majorEastAsia" w:cstheme="majorBidi"/>
      <w:bCs/>
      <w:caps/>
      <w:color w:val="5DB1E3" w:themeColor="accent1"/>
      <w:sz w:val="16"/>
      <w:szCs w:val="26"/>
    </w:rPr>
  </w:style>
  <w:style w:type="paragraph" w:styleId="Heading3">
    <w:name w:val="heading 3"/>
    <w:basedOn w:val="Normal"/>
    <w:next w:val="Normal"/>
    <w:link w:val="Heading3Char"/>
    <w:rsid w:val="00362140"/>
    <w:pPr>
      <w:keepNext/>
      <w:keepLines/>
      <w:spacing w:after="0"/>
      <w:outlineLvl w:val="2"/>
    </w:pPr>
    <w:rPr>
      <w:rFonts w:asciiTheme="majorHAnsi" w:eastAsiaTheme="majorEastAsia" w:hAnsiTheme="majorHAnsi" w:cstheme="majorBidi"/>
      <w:bCs/>
      <w:caps/>
      <w:color w:val="5DB1E3" w:themeColor="accent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3D0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3D01"/>
  </w:style>
  <w:style w:type="paragraph" w:styleId="Footer">
    <w:name w:val="footer"/>
    <w:basedOn w:val="Normal"/>
    <w:link w:val="FooterChar"/>
    <w:uiPriority w:val="99"/>
    <w:semiHidden/>
    <w:unhideWhenUsed/>
    <w:rsid w:val="00D43D0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3D01"/>
  </w:style>
  <w:style w:type="character" w:customStyle="1" w:styleId="Heading1Char">
    <w:name w:val="Heading 1 Char"/>
    <w:basedOn w:val="DefaultParagraphFont"/>
    <w:link w:val="Heading1"/>
    <w:uiPriority w:val="9"/>
    <w:rsid w:val="002F15DE"/>
    <w:rPr>
      <w:rFonts w:eastAsiaTheme="majorEastAsia" w:cstheme="majorBidi"/>
      <w:bCs/>
      <w:caps/>
      <w:color w:val="7F7F7F" w:themeColor="text1" w:themeTint="80"/>
      <w:sz w:val="20"/>
      <w:szCs w:val="32"/>
    </w:rPr>
  </w:style>
  <w:style w:type="paragraph" w:styleId="Title">
    <w:name w:val="Title"/>
    <w:basedOn w:val="Normal"/>
    <w:link w:val="TitleChar"/>
    <w:uiPriority w:val="10"/>
    <w:qFormat/>
    <w:rsid w:val="003D7C56"/>
    <w:pPr>
      <w:spacing w:after="0"/>
    </w:pPr>
    <w:rPr>
      <w:rFonts w:asciiTheme="majorHAnsi" w:eastAsiaTheme="majorEastAsia" w:hAnsiTheme="majorHAnsi" w:cstheme="majorBidi"/>
      <w:color w:val="5DB1E3" w:themeColor="accent1"/>
      <w:sz w:val="8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C56"/>
    <w:rPr>
      <w:rFonts w:asciiTheme="majorHAnsi" w:eastAsiaTheme="majorEastAsia" w:hAnsiTheme="majorHAnsi" w:cstheme="majorBidi"/>
      <w:color w:val="5DB1E3" w:themeColor="accent1"/>
      <w:sz w:val="88"/>
      <w:szCs w:val="52"/>
    </w:rPr>
  </w:style>
  <w:style w:type="paragraph" w:styleId="Subtitle">
    <w:name w:val="Subtitle"/>
    <w:basedOn w:val="Normal"/>
    <w:link w:val="SubtitleChar"/>
    <w:uiPriority w:val="11"/>
    <w:qFormat/>
    <w:rsid w:val="003D7C56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5DB1E3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rsid w:val="003D7C56"/>
    <w:rPr>
      <w:rFonts w:asciiTheme="majorHAnsi" w:eastAsiaTheme="majorEastAsia" w:hAnsiTheme="majorHAnsi" w:cstheme="majorBidi"/>
      <w:iCs/>
      <w:color w:val="5DB1E3" w:themeColor="accent1"/>
      <w:sz w:val="56"/>
    </w:rPr>
  </w:style>
  <w:style w:type="character" w:customStyle="1" w:styleId="Heading3Char">
    <w:name w:val="Heading 3 Char"/>
    <w:basedOn w:val="DefaultParagraphFont"/>
    <w:link w:val="Heading3"/>
    <w:rsid w:val="00362140"/>
    <w:rPr>
      <w:rFonts w:asciiTheme="majorHAnsi" w:eastAsiaTheme="majorEastAsia" w:hAnsiTheme="majorHAnsi" w:cstheme="majorBidi"/>
      <w:bCs/>
      <w:caps/>
      <w:color w:val="5DB1E3" w:themeColor="accent1"/>
      <w:sz w:val="16"/>
    </w:rPr>
  </w:style>
  <w:style w:type="paragraph" w:customStyle="1" w:styleId="Contact">
    <w:name w:val="Contact"/>
    <w:basedOn w:val="Normal"/>
    <w:qFormat/>
    <w:rsid w:val="00362140"/>
    <w:pPr>
      <w:spacing w:after="0"/>
    </w:pPr>
    <w:rPr>
      <w:caps/>
      <w:color w:val="7F7F7F" w:themeColor="text1" w:themeTint="80"/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62140"/>
    <w:rPr>
      <w:rFonts w:eastAsiaTheme="majorEastAsia" w:cstheme="majorBidi"/>
      <w:bCs/>
      <w:caps/>
      <w:color w:val="5DB1E3" w:themeColor="accent1"/>
      <w:sz w:val="16"/>
      <w:szCs w:val="26"/>
    </w:rPr>
  </w:style>
  <w:style w:type="character" w:styleId="Emphasis">
    <w:name w:val="Emphasis"/>
    <w:basedOn w:val="DefaultParagraphFont"/>
    <w:uiPriority w:val="20"/>
    <w:qFormat/>
    <w:rsid w:val="00E8363D"/>
    <w:rPr>
      <w:i/>
      <w:iCs/>
    </w:rPr>
  </w:style>
  <w:style w:type="paragraph" w:styleId="HTMLAddress">
    <w:name w:val="HTML Address"/>
    <w:basedOn w:val="Normal"/>
    <w:link w:val="HTMLAddressChar"/>
    <w:uiPriority w:val="99"/>
    <w:unhideWhenUsed/>
    <w:rsid w:val="0017176F"/>
    <w:pPr>
      <w:spacing w:after="0"/>
    </w:pPr>
    <w:rPr>
      <w:rFonts w:ascii="Times" w:eastAsiaTheme="minorEastAsia" w:hAnsi="Times"/>
      <w:i/>
      <w:iCs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uiPriority w:val="99"/>
    <w:rsid w:val="0017176F"/>
    <w:rPr>
      <w:rFonts w:ascii="Times" w:eastAsiaTheme="minorEastAsia" w:hAnsi="Times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6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Miscellaneous:Gift%20Certificate.dotx" TargetMode="External"/></Relationships>
</file>

<file path=word/theme/theme1.xml><?xml version="1.0" encoding="utf-8"?>
<a:theme xmlns:a="http://schemas.openxmlformats.org/drawingml/2006/main" name="Gift Certificate">
  <a:themeElements>
    <a:clrScheme name="Gift Certificate">
      <a:dk1>
        <a:sysClr val="windowText" lastClr="000000"/>
      </a:dk1>
      <a:lt1>
        <a:sysClr val="window" lastClr="FFFFFF"/>
      </a:lt1>
      <a:dk2>
        <a:srgbClr val="58595B"/>
      </a:dk2>
      <a:lt2>
        <a:srgbClr val="E1F3FA"/>
      </a:lt2>
      <a:accent1>
        <a:srgbClr val="5DB1E3"/>
      </a:accent1>
      <a:accent2>
        <a:srgbClr val="C2DCF3"/>
      </a:accent2>
      <a:accent3>
        <a:srgbClr val="CFCEE8"/>
      </a:accent3>
      <a:accent4>
        <a:srgbClr val="8F90C7"/>
      </a:accent4>
      <a:accent5>
        <a:srgbClr val="DECEA8"/>
      </a:accent5>
      <a:accent6>
        <a:srgbClr val="FFECC6"/>
      </a:accent6>
      <a:hlink>
        <a:srgbClr val="87C1E9"/>
      </a:hlink>
      <a:folHlink>
        <a:srgbClr val="999AD1"/>
      </a:folHlink>
    </a:clrScheme>
    <a:fontScheme name="Gift Certificate">
      <a:majorFont>
        <a:latin typeface="Century Gothic"/>
        <a:ea typeface=""/>
        <a:cs typeface=""/>
        <a:font script="Jpan" typeface="メイリオ"/>
      </a:majorFont>
      <a:minorFont>
        <a:latin typeface="Calibri"/>
        <a:ea typeface=""/>
        <a:cs typeface=""/>
        <a:font script="Jpan" typeface="ＭＳ ゴシック"/>
      </a:minorFont>
    </a:fontScheme>
    <a:fmtScheme name="Gift Certifica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 Certificate.dotx</Template>
  <TotalTime>10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Bladow</dc:creator>
  <cp:keywords/>
  <dc:description/>
  <cp:lastModifiedBy>Casey Bladow</cp:lastModifiedBy>
  <cp:revision>1</cp:revision>
  <dcterms:created xsi:type="dcterms:W3CDTF">2013-04-23T20:46:00Z</dcterms:created>
  <dcterms:modified xsi:type="dcterms:W3CDTF">2013-04-23T21:07:00Z</dcterms:modified>
  <cp:category/>
</cp:coreProperties>
</file>